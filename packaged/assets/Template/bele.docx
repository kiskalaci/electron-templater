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FC6EF" w14:textId="77777777" w:rsidR="00715A82" w:rsidRPr="006733A3" w:rsidRDefault="00715A82" w:rsidP="00715A82">
      <w:pPr>
        <w:spacing w:line="360" w:lineRule="auto"/>
        <w:ind w:left="-426"/>
        <w:jc w:val="center"/>
        <w:rPr>
          <w:rStyle w:val="Egyiksem"/>
          <w:rFonts w:asciiTheme="minorHAnsi" w:hAnsiTheme="minorHAnsi" w:cstheme="minorHAnsi"/>
        </w:rPr>
      </w:pPr>
    </w:p>
    <w:p w14:paraId="295F9D89" w14:textId="77777777" w:rsidR="00715A82" w:rsidRPr="006733A3" w:rsidRDefault="00715A82" w:rsidP="00715A82">
      <w:pPr>
        <w:spacing w:line="360" w:lineRule="auto"/>
        <w:rPr>
          <w:rStyle w:val="Egyiksem"/>
          <w:rFonts w:asciiTheme="minorHAnsi" w:hAnsiTheme="minorHAnsi" w:cstheme="minorHAnsi"/>
        </w:rPr>
      </w:pPr>
    </w:p>
    <w:p w14:paraId="542B5B06" w14:textId="77777777" w:rsidR="00737E42" w:rsidRPr="006733A3" w:rsidRDefault="00737E42" w:rsidP="00715A82">
      <w:pPr>
        <w:spacing w:line="360" w:lineRule="auto"/>
        <w:rPr>
          <w:rStyle w:val="Egyiksem"/>
          <w:rFonts w:asciiTheme="minorHAnsi" w:hAnsiTheme="minorHAnsi" w:cstheme="minorHAnsi"/>
        </w:rPr>
      </w:pPr>
    </w:p>
    <w:p w14:paraId="1E4FCF3F" w14:textId="77777777" w:rsidR="00737E42" w:rsidRPr="006733A3" w:rsidRDefault="00737E42" w:rsidP="00737E42">
      <w:pPr>
        <w:spacing w:line="240" w:lineRule="auto"/>
        <w:ind w:left="-426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33A3">
        <w:rPr>
          <w:rFonts w:asciiTheme="minorHAnsi" w:eastAsia="Arial" w:hAnsiTheme="minorHAnsi" w:cstheme="minorHAnsi"/>
          <w:sz w:val="20"/>
          <w:szCs w:val="20"/>
        </w:rPr>
        <w:t xml:space="preserve">Az aláírt beleegyező nyilatkozat és betegtájékoztató </w:t>
      </w:r>
      <w:r w:rsidRPr="006733A3">
        <w:rPr>
          <w:rFonts w:asciiTheme="minorHAnsi" w:eastAsia="Arial" w:hAnsiTheme="minorHAnsi" w:cstheme="minorHAnsi"/>
          <w:b/>
          <w:sz w:val="20"/>
          <w:szCs w:val="20"/>
        </w:rPr>
        <w:t>visszavonásig</w:t>
      </w:r>
      <w:r w:rsidRPr="006733A3">
        <w:rPr>
          <w:rFonts w:asciiTheme="minorHAnsi" w:eastAsia="Arial" w:hAnsiTheme="minorHAnsi" w:cstheme="minorHAnsi"/>
          <w:sz w:val="20"/>
          <w:szCs w:val="20"/>
        </w:rPr>
        <w:t xml:space="preserve"> vagy a </w:t>
      </w:r>
      <w:r w:rsidRPr="006733A3">
        <w:rPr>
          <w:rFonts w:asciiTheme="minorHAnsi" w:eastAsia="Arial" w:hAnsiTheme="minorHAnsi" w:cstheme="minorHAnsi"/>
          <w:b/>
          <w:sz w:val="20"/>
          <w:szCs w:val="20"/>
        </w:rPr>
        <w:t>produkció / forgatás végéig érvényes</w:t>
      </w:r>
      <w:r w:rsidRPr="006733A3">
        <w:rPr>
          <w:rFonts w:asciiTheme="minorHAnsi" w:eastAsia="Arial" w:hAnsiTheme="minorHAnsi" w:cstheme="minorHAnsi"/>
          <w:sz w:val="20"/>
          <w:szCs w:val="20"/>
        </w:rPr>
        <w:t xml:space="preserve"> a további szűrések alkamával nem kerül kitöltésre és aláírásra.</w:t>
      </w:r>
    </w:p>
    <w:p w14:paraId="76CE6419" w14:textId="77777777" w:rsidR="00737E42" w:rsidRPr="006733A3" w:rsidRDefault="00737E42" w:rsidP="00737E42">
      <w:pPr>
        <w:jc w:val="both"/>
        <w:rPr>
          <w:rFonts w:asciiTheme="minorHAnsi" w:hAnsiTheme="minorHAnsi" w:cstheme="minorHAnsi"/>
          <w:lang w:val="en-GB"/>
        </w:rPr>
      </w:pPr>
    </w:p>
    <w:p w14:paraId="66E30678" w14:textId="77777777" w:rsidR="00737E42" w:rsidRPr="006733A3" w:rsidRDefault="00737E42" w:rsidP="00737E42">
      <w:pPr>
        <w:ind w:left="-426"/>
        <w:jc w:val="both"/>
        <w:rPr>
          <w:rFonts w:asciiTheme="minorHAnsi" w:eastAsia="Arial" w:hAnsiTheme="minorHAnsi" w:cstheme="minorHAnsi"/>
          <w:i/>
          <w:sz w:val="20"/>
          <w:szCs w:val="20"/>
        </w:rPr>
      </w:pPr>
      <w:r w:rsidRPr="006733A3">
        <w:rPr>
          <w:rFonts w:asciiTheme="minorHAnsi" w:eastAsia="Arial" w:hAnsiTheme="minorHAnsi" w:cstheme="minorHAnsi"/>
          <w:i/>
          <w:sz w:val="20"/>
          <w:szCs w:val="20"/>
        </w:rPr>
        <w:t xml:space="preserve">The signed consent form an patient information leaflet is </w:t>
      </w:r>
      <w:r w:rsidRPr="006733A3">
        <w:rPr>
          <w:rFonts w:asciiTheme="minorHAnsi" w:eastAsia="Arial" w:hAnsiTheme="minorHAnsi" w:cstheme="minorHAnsi"/>
          <w:b/>
          <w:i/>
          <w:sz w:val="20"/>
          <w:szCs w:val="20"/>
        </w:rPr>
        <w:t>valid until  revoked</w:t>
      </w:r>
      <w:r w:rsidRPr="006733A3">
        <w:rPr>
          <w:rFonts w:asciiTheme="minorHAnsi" w:eastAsia="Arial" w:hAnsiTheme="minorHAnsi" w:cstheme="minorHAnsi"/>
          <w:i/>
          <w:sz w:val="20"/>
          <w:szCs w:val="20"/>
        </w:rPr>
        <w:t xml:space="preserve"> or </w:t>
      </w:r>
      <w:r w:rsidRPr="006733A3">
        <w:rPr>
          <w:rFonts w:asciiTheme="minorHAnsi" w:eastAsia="Arial" w:hAnsiTheme="minorHAnsi" w:cstheme="minorHAnsi"/>
          <w:b/>
          <w:i/>
          <w:sz w:val="20"/>
          <w:szCs w:val="20"/>
        </w:rPr>
        <w:t>until the end of the production / shooting</w:t>
      </w:r>
      <w:r w:rsidRPr="006733A3">
        <w:rPr>
          <w:rFonts w:asciiTheme="minorHAnsi" w:eastAsia="Arial" w:hAnsiTheme="minorHAnsi" w:cstheme="minorHAnsi"/>
          <w:i/>
          <w:sz w:val="20"/>
          <w:szCs w:val="20"/>
        </w:rPr>
        <w:t>. The documents will not be signed during further testing.</w:t>
      </w:r>
    </w:p>
    <w:p w14:paraId="2E7C1F4F" w14:textId="77777777" w:rsidR="00737E42" w:rsidRPr="006733A3" w:rsidRDefault="00737E42" w:rsidP="00737E42">
      <w:pPr>
        <w:jc w:val="both"/>
        <w:rPr>
          <w:rFonts w:asciiTheme="minorHAnsi" w:hAnsiTheme="minorHAnsi" w:cstheme="minorHAnsi"/>
        </w:rPr>
      </w:pPr>
    </w:p>
    <w:p w14:paraId="6AC9DAE2" w14:textId="77777777" w:rsidR="00737E42" w:rsidRPr="006733A3" w:rsidRDefault="00737E42" w:rsidP="00737E42">
      <w:pPr>
        <w:spacing w:line="240" w:lineRule="auto"/>
        <w:ind w:left="-426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33A3">
        <w:rPr>
          <w:rFonts w:asciiTheme="minorHAnsi" w:eastAsia="Arial" w:hAnsiTheme="minorHAnsi" w:cstheme="minorHAnsi"/>
          <w:sz w:val="20"/>
          <w:szCs w:val="20"/>
        </w:rPr>
        <w:t>Kijelentem, hogy beleegyezésemet önként, befolyástól mentesen adom, annak tudatában, hogy az bármikor szóban vagy írásban indoklás nélkül visszavonható.</w:t>
      </w:r>
    </w:p>
    <w:p w14:paraId="5CDF115A" w14:textId="77777777" w:rsidR="00737E42" w:rsidRPr="006733A3" w:rsidRDefault="00737E42" w:rsidP="00737E42">
      <w:pPr>
        <w:spacing w:line="240" w:lineRule="auto"/>
        <w:ind w:left="-426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74A99045" w14:textId="77777777" w:rsidR="00737E42" w:rsidRPr="006733A3" w:rsidRDefault="00737E42" w:rsidP="00737E42">
      <w:pPr>
        <w:ind w:left="-426"/>
        <w:jc w:val="both"/>
        <w:rPr>
          <w:rFonts w:asciiTheme="minorHAnsi" w:eastAsia="Arial" w:hAnsiTheme="minorHAnsi" w:cstheme="minorHAnsi"/>
          <w:i/>
          <w:sz w:val="20"/>
          <w:szCs w:val="20"/>
        </w:rPr>
      </w:pPr>
      <w:r w:rsidRPr="006733A3">
        <w:rPr>
          <w:rFonts w:asciiTheme="minorHAnsi" w:eastAsia="Arial" w:hAnsiTheme="minorHAnsi" w:cstheme="minorHAnsi"/>
          <w:i/>
          <w:sz w:val="20"/>
          <w:szCs w:val="20"/>
        </w:rPr>
        <w:t>I declare that I give my consent voluntarily, without influence, knowing that it may be revoked at any time, orally or in writing, without giving reasons.</w:t>
      </w:r>
    </w:p>
    <w:p w14:paraId="28109A75" w14:textId="77777777" w:rsidR="00737E42" w:rsidRPr="006733A3" w:rsidRDefault="00737E42" w:rsidP="00737E42">
      <w:pPr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200249DB" w14:textId="77777777" w:rsidR="00737E42" w:rsidRPr="006733A3" w:rsidRDefault="00737E42" w:rsidP="00737E42">
      <w:pPr>
        <w:spacing w:line="240" w:lineRule="auto"/>
        <w:ind w:left="-426"/>
        <w:jc w:val="both"/>
        <w:rPr>
          <w:rFonts w:asciiTheme="minorHAnsi" w:eastAsia="Arial" w:hAnsiTheme="minorHAnsi" w:cstheme="minorHAnsi"/>
          <w:szCs w:val="24"/>
        </w:rPr>
      </w:pPr>
      <w:r w:rsidRPr="006733A3">
        <w:rPr>
          <w:rFonts w:asciiTheme="minorHAnsi" w:eastAsia="Arial" w:hAnsiTheme="minorHAnsi" w:cstheme="minorHAnsi"/>
          <w:sz w:val="20"/>
          <w:szCs w:val="20"/>
        </w:rPr>
        <w:t>Büntetőjogi felelősségem tudatában nyilatkozom arról, hogy a lent megadott adatok a valóságnak megfelelnek.</w:t>
      </w:r>
      <w:r w:rsidRPr="006733A3">
        <w:rPr>
          <w:rFonts w:asciiTheme="minorHAnsi" w:eastAsia="Arial" w:hAnsiTheme="minorHAnsi" w:cstheme="minorHAnsi"/>
          <w:szCs w:val="24"/>
        </w:rPr>
        <w:t xml:space="preserve"> </w:t>
      </w:r>
    </w:p>
    <w:p w14:paraId="12D817C0" w14:textId="77777777" w:rsidR="00737E42" w:rsidRPr="006733A3" w:rsidRDefault="00737E42" w:rsidP="00737E42">
      <w:pPr>
        <w:jc w:val="both"/>
        <w:rPr>
          <w:rFonts w:asciiTheme="minorHAnsi" w:eastAsia="Arial" w:hAnsiTheme="minorHAnsi" w:cstheme="minorHAnsi"/>
          <w:i/>
          <w:sz w:val="16"/>
          <w:szCs w:val="16"/>
        </w:rPr>
      </w:pPr>
    </w:p>
    <w:p w14:paraId="0713D547" w14:textId="77777777" w:rsidR="00737E42" w:rsidRPr="006733A3" w:rsidRDefault="00737E42" w:rsidP="00737E42">
      <w:pPr>
        <w:ind w:left="-426"/>
        <w:jc w:val="both"/>
        <w:rPr>
          <w:rFonts w:asciiTheme="minorHAnsi" w:eastAsia="Arial" w:hAnsiTheme="minorHAnsi" w:cstheme="minorHAnsi"/>
          <w:i/>
          <w:sz w:val="20"/>
          <w:szCs w:val="20"/>
        </w:rPr>
      </w:pPr>
      <w:r w:rsidRPr="006733A3">
        <w:rPr>
          <w:rFonts w:asciiTheme="minorHAnsi" w:eastAsia="Arial" w:hAnsiTheme="minorHAnsi" w:cstheme="minorHAnsi"/>
          <w:i/>
          <w:sz w:val="20"/>
          <w:szCs w:val="20"/>
        </w:rPr>
        <w:t>Aware of my criminal responsibility, I declare that the information provided below is true.</w:t>
      </w:r>
    </w:p>
    <w:p w14:paraId="1EE9C4EF" w14:textId="77777777" w:rsidR="00737E42" w:rsidRPr="006733A3" w:rsidRDefault="00737E42" w:rsidP="00715A82">
      <w:pPr>
        <w:spacing w:line="360" w:lineRule="auto"/>
        <w:rPr>
          <w:rStyle w:val="Egyiksem"/>
          <w:rFonts w:asciiTheme="minorHAnsi" w:hAnsiTheme="minorHAnsi" w:cstheme="minorHAnsi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4253"/>
        <w:gridCol w:w="6204"/>
      </w:tblGrid>
      <w:tr w:rsidR="00737E42" w:rsidRPr="006733A3" w14:paraId="6995AF63" w14:textId="77777777" w:rsidTr="002929BF">
        <w:trPr>
          <w:trHeight w:val="596"/>
        </w:trPr>
        <w:tc>
          <w:tcPr>
            <w:tcW w:w="4253" w:type="dxa"/>
            <w:vAlign w:val="center"/>
          </w:tcPr>
          <w:p w14:paraId="0934CAE3" w14:textId="77777777" w:rsidR="00737E42" w:rsidRPr="006733A3" w:rsidRDefault="00737E42" w:rsidP="002929BF">
            <w:pPr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 w:rsidRPr="006733A3">
              <w:rPr>
                <w:rFonts w:asciiTheme="minorHAnsi" w:hAnsiTheme="minorHAnsi" w:cstheme="minorHAnsi"/>
                <w:b/>
                <w:sz w:val="20"/>
                <w:lang w:val="en-GB"/>
              </w:rPr>
              <w:t>Név / Name:</w:t>
            </w:r>
          </w:p>
        </w:tc>
        <w:tc>
          <w:tcPr>
            <w:tcW w:w="6204" w:type="dxa"/>
            <w:vAlign w:val="center"/>
          </w:tcPr>
          <w:p w14:paraId="49581392" w14:textId="77777777" w:rsidR="00737E42" w:rsidRPr="006733A3" w:rsidRDefault="00737E42" w:rsidP="002929BF">
            <w:pPr>
              <w:spacing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GB"/>
              </w:rPr>
            </w:pPr>
            <w:r w:rsidRPr="006733A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{SZEMÉLY_NÉV}</w:t>
            </w:r>
          </w:p>
          <w:p w14:paraId="52F3AF37" w14:textId="77777777" w:rsidR="00737E42" w:rsidRPr="006733A3" w:rsidRDefault="00737E42" w:rsidP="002929BF">
            <w:pPr>
              <w:rPr>
                <w:rFonts w:asciiTheme="minorHAnsi" w:hAnsiTheme="minorHAnsi" w:cstheme="minorHAnsi"/>
                <w:b/>
                <w:sz w:val="20"/>
                <w:lang w:val="en-GB"/>
              </w:rPr>
            </w:pPr>
          </w:p>
        </w:tc>
      </w:tr>
      <w:tr w:rsidR="00737E42" w:rsidRPr="006733A3" w14:paraId="12D293A8" w14:textId="77777777" w:rsidTr="002929BF">
        <w:trPr>
          <w:trHeight w:val="562"/>
        </w:trPr>
        <w:tc>
          <w:tcPr>
            <w:tcW w:w="4253" w:type="dxa"/>
            <w:vAlign w:val="center"/>
          </w:tcPr>
          <w:p w14:paraId="2E766413" w14:textId="77777777" w:rsidR="00737E42" w:rsidRPr="006733A3" w:rsidRDefault="00737E42" w:rsidP="002929BF">
            <w:pPr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 w:rsidRPr="006733A3">
              <w:rPr>
                <w:rFonts w:asciiTheme="minorHAnsi" w:hAnsiTheme="minorHAnsi" w:cstheme="minorHAnsi"/>
                <w:b/>
                <w:sz w:val="20"/>
                <w:lang w:val="en-GB"/>
              </w:rPr>
              <w:t>Születési hely, idő / Place of birth and date:</w:t>
            </w:r>
          </w:p>
        </w:tc>
        <w:tc>
          <w:tcPr>
            <w:tcW w:w="6204" w:type="dxa"/>
            <w:vAlign w:val="center"/>
          </w:tcPr>
          <w:p w14:paraId="0EE9F117" w14:textId="77777777" w:rsidR="00737E42" w:rsidRPr="006733A3" w:rsidRDefault="00737E42" w:rsidP="002929BF">
            <w:p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733A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{SZEMÉLY_SZÜLIDŐ},{SZEMÉLY_TELEPÜLÉS}</w:t>
            </w:r>
          </w:p>
          <w:p w14:paraId="3FD2BE12" w14:textId="77777777" w:rsidR="00737E42" w:rsidRPr="006733A3" w:rsidRDefault="00737E42" w:rsidP="002929BF">
            <w:pPr>
              <w:rPr>
                <w:rFonts w:asciiTheme="minorHAnsi" w:hAnsiTheme="minorHAnsi" w:cstheme="minorHAnsi"/>
                <w:b/>
                <w:sz w:val="20"/>
                <w:lang w:val="en-GB"/>
              </w:rPr>
            </w:pPr>
          </w:p>
        </w:tc>
      </w:tr>
      <w:tr w:rsidR="00737E42" w:rsidRPr="006733A3" w14:paraId="20AA32F2" w14:textId="77777777" w:rsidTr="002929BF">
        <w:trPr>
          <w:trHeight w:val="556"/>
        </w:trPr>
        <w:tc>
          <w:tcPr>
            <w:tcW w:w="4253" w:type="dxa"/>
            <w:vAlign w:val="center"/>
          </w:tcPr>
          <w:p w14:paraId="337742B6" w14:textId="77777777" w:rsidR="00737E42" w:rsidRPr="006733A3" w:rsidRDefault="00737E42" w:rsidP="002929BF">
            <w:pPr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 w:rsidRPr="006733A3">
              <w:rPr>
                <w:rFonts w:asciiTheme="minorHAnsi" w:hAnsiTheme="minorHAnsi" w:cstheme="minorHAnsi"/>
                <w:b/>
                <w:sz w:val="20"/>
                <w:lang w:val="en-GB"/>
              </w:rPr>
              <w:t>TAJ szám</w:t>
            </w:r>
            <w:r w:rsidRPr="006733A3">
              <w:rPr>
                <w:rFonts w:asciiTheme="minorHAnsi" w:hAnsiTheme="minorHAnsi" w:cstheme="minorHAnsi"/>
                <w:b/>
                <w:i/>
                <w:iCs/>
                <w:sz w:val="19"/>
                <w:szCs w:val="19"/>
              </w:rPr>
              <w:t>*</w:t>
            </w:r>
            <w:r w:rsidRPr="006733A3">
              <w:rPr>
                <w:rFonts w:asciiTheme="minorHAnsi" w:hAnsiTheme="minorHAnsi" w:cstheme="minorHAnsi"/>
                <w:b/>
                <w:sz w:val="20"/>
                <w:lang w:val="en-GB"/>
              </w:rPr>
              <w:t xml:space="preserve"> / Health insurance number</w:t>
            </w:r>
            <w:r w:rsidRPr="006733A3">
              <w:rPr>
                <w:rFonts w:asciiTheme="minorHAnsi" w:hAnsiTheme="minorHAnsi" w:cstheme="minorHAnsi"/>
                <w:b/>
                <w:i/>
                <w:iCs/>
                <w:sz w:val="19"/>
                <w:szCs w:val="19"/>
              </w:rPr>
              <w:t>*</w:t>
            </w:r>
          </w:p>
        </w:tc>
        <w:tc>
          <w:tcPr>
            <w:tcW w:w="6204" w:type="dxa"/>
            <w:vAlign w:val="bottom"/>
          </w:tcPr>
          <w:p w14:paraId="0147202E" w14:textId="77777777" w:rsidR="00737E42" w:rsidRPr="006733A3" w:rsidRDefault="00737E42" w:rsidP="002929BF">
            <w:pPr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 w:rsidRPr="006733A3">
              <w:rPr>
                <w:rFonts w:asciiTheme="minorHAnsi" w:hAnsiTheme="minorHAnsi" w:cstheme="minorHAnsi"/>
                <w:sz w:val="20"/>
                <w:szCs w:val="20"/>
              </w:rPr>
              <w:t>{SZEMÉLY_AZON}</w:t>
            </w:r>
          </w:p>
        </w:tc>
      </w:tr>
    </w:tbl>
    <w:p w14:paraId="3C71242A" w14:textId="77777777" w:rsidR="00737E42" w:rsidRPr="006733A3" w:rsidRDefault="00737E42" w:rsidP="00715A82">
      <w:pPr>
        <w:spacing w:line="360" w:lineRule="auto"/>
        <w:rPr>
          <w:rStyle w:val="Egyiksem"/>
          <w:rFonts w:asciiTheme="minorHAnsi" w:hAnsiTheme="minorHAnsi" w:cstheme="minorHAnsi"/>
        </w:rPr>
      </w:pPr>
    </w:p>
    <w:p w14:paraId="5B8531B7" w14:textId="77777777" w:rsidR="00737E42" w:rsidRPr="006733A3" w:rsidRDefault="00737E42" w:rsidP="00737E42">
      <w:pPr>
        <w:spacing w:after="60" w:line="240" w:lineRule="auto"/>
        <w:ind w:left="-425"/>
        <w:jc w:val="both"/>
        <w:rPr>
          <w:rFonts w:asciiTheme="minorHAnsi" w:hAnsiTheme="minorHAnsi" w:cstheme="minorHAnsi"/>
          <w:i/>
          <w:iCs/>
          <w:sz w:val="19"/>
          <w:szCs w:val="19"/>
        </w:rPr>
      </w:pPr>
      <w:r w:rsidRPr="006733A3">
        <w:rPr>
          <w:rFonts w:asciiTheme="minorHAnsi" w:hAnsiTheme="minorHAnsi" w:cstheme="minorHAnsi"/>
          <w:i/>
          <w:iCs/>
          <w:sz w:val="19"/>
          <w:szCs w:val="19"/>
        </w:rPr>
        <w:t>(*Amennyiben nem rendelkezik TAJ számmal az EU-kártya száma, nem EU-országból származó betegek esetén útlevélszám írandó be.)</w:t>
      </w:r>
    </w:p>
    <w:p w14:paraId="1FD12288" w14:textId="77777777" w:rsidR="00737E42" w:rsidRPr="006733A3" w:rsidRDefault="00737E42" w:rsidP="00737E42">
      <w:pPr>
        <w:spacing w:after="60" w:line="240" w:lineRule="auto"/>
        <w:jc w:val="both"/>
        <w:rPr>
          <w:rFonts w:asciiTheme="minorHAnsi" w:hAnsiTheme="minorHAnsi" w:cstheme="minorHAnsi"/>
          <w:i/>
          <w:iCs/>
          <w:sz w:val="19"/>
          <w:szCs w:val="19"/>
        </w:rPr>
      </w:pPr>
    </w:p>
    <w:p w14:paraId="35268835" w14:textId="77777777" w:rsidR="00737E42" w:rsidRPr="006733A3" w:rsidRDefault="00737E42" w:rsidP="00737E42">
      <w:pPr>
        <w:spacing w:after="60" w:line="240" w:lineRule="auto"/>
        <w:ind w:left="-425"/>
        <w:jc w:val="both"/>
        <w:rPr>
          <w:rFonts w:asciiTheme="minorHAnsi" w:hAnsiTheme="minorHAnsi" w:cstheme="minorHAnsi"/>
          <w:i/>
          <w:iCs/>
          <w:sz w:val="19"/>
          <w:szCs w:val="19"/>
        </w:rPr>
      </w:pPr>
      <w:r w:rsidRPr="006733A3">
        <w:rPr>
          <w:rFonts w:asciiTheme="minorHAnsi" w:hAnsiTheme="minorHAnsi" w:cstheme="minorHAnsi"/>
          <w:i/>
          <w:iCs/>
          <w:sz w:val="19"/>
          <w:szCs w:val="19"/>
        </w:rPr>
        <w:t>(* If the EU card number does not have a TAJ number, passport number for patients from non-EU countries)</w:t>
      </w:r>
    </w:p>
    <w:p w14:paraId="22443A10" w14:textId="77777777" w:rsidR="00737E42" w:rsidRPr="006733A3" w:rsidRDefault="00737E42" w:rsidP="00737E42">
      <w:pPr>
        <w:spacing w:after="60" w:line="240" w:lineRule="auto"/>
        <w:ind w:left="-425"/>
        <w:jc w:val="both"/>
        <w:rPr>
          <w:rFonts w:asciiTheme="minorHAnsi" w:hAnsiTheme="minorHAnsi" w:cstheme="minorHAnsi"/>
          <w:i/>
          <w:iCs/>
          <w:sz w:val="19"/>
          <w:szCs w:val="19"/>
        </w:rPr>
      </w:pPr>
    </w:p>
    <w:p w14:paraId="2E74455D" w14:textId="77777777" w:rsidR="00737E42" w:rsidRPr="006733A3" w:rsidRDefault="00737E42" w:rsidP="00737E42">
      <w:pPr>
        <w:spacing w:after="60" w:line="240" w:lineRule="auto"/>
        <w:ind w:left="-425"/>
        <w:jc w:val="both"/>
        <w:rPr>
          <w:rFonts w:asciiTheme="minorHAnsi" w:hAnsiTheme="minorHAnsi" w:cstheme="minorHAnsi"/>
          <w:i/>
          <w:iCs/>
          <w:sz w:val="19"/>
          <w:szCs w:val="19"/>
        </w:rPr>
      </w:pPr>
    </w:p>
    <w:tbl>
      <w:tblPr>
        <w:tblStyle w:val="TableGrid"/>
        <w:tblW w:w="0" w:type="auto"/>
        <w:tblInd w:w="-426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784"/>
        <w:gridCol w:w="850"/>
        <w:gridCol w:w="2127"/>
        <w:gridCol w:w="3480"/>
        <w:gridCol w:w="236"/>
      </w:tblGrid>
      <w:tr w:rsidR="00737E42" w:rsidRPr="006733A3" w14:paraId="0B22A1B8" w14:textId="77777777" w:rsidTr="002929BF">
        <w:trPr>
          <w:trHeight w:hRule="exact" w:val="284"/>
        </w:trPr>
        <w:tc>
          <w:tcPr>
            <w:tcW w:w="1277" w:type="dxa"/>
            <w:tcBorders>
              <w:bottom w:val="nil"/>
            </w:tcBorders>
            <w:vAlign w:val="bottom"/>
          </w:tcPr>
          <w:p w14:paraId="3D95DA8D" w14:textId="77777777" w:rsidR="00737E42" w:rsidRPr="006733A3" w:rsidRDefault="00737E42" w:rsidP="002929BF">
            <w:pPr>
              <w:tabs>
                <w:tab w:val="left" w:pos="1743"/>
              </w:tabs>
              <w:rPr>
                <w:rFonts w:asciiTheme="minorHAnsi" w:hAnsiTheme="minorHAnsi" w:cstheme="minorHAnsi"/>
                <w:sz w:val="19"/>
                <w:szCs w:val="19"/>
              </w:rPr>
            </w:pPr>
            <w:r w:rsidRPr="006733A3">
              <w:rPr>
                <w:rFonts w:asciiTheme="minorHAnsi" w:hAnsiTheme="minorHAnsi" w:cstheme="minorHAnsi"/>
                <w:sz w:val="19"/>
                <w:szCs w:val="19"/>
              </w:rPr>
              <w:t>Kelt. / Date:</w:t>
            </w:r>
          </w:p>
        </w:tc>
        <w:tc>
          <w:tcPr>
            <w:tcW w:w="1784" w:type="dxa"/>
            <w:vAlign w:val="bottom"/>
          </w:tcPr>
          <w:p w14:paraId="38EE1DED" w14:textId="77777777" w:rsidR="00737E42" w:rsidRPr="006733A3" w:rsidRDefault="00737E42" w:rsidP="002929BF">
            <w:pPr>
              <w:tabs>
                <w:tab w:val="left" w:pos="1743"/>
              </w:tabs>
              <w:jc w:val="right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14:paraId="21FEEA9C" w14:textId="77777777" w:rsidR="00737E42" w:rsidRPr="006733A3" w:rsidRDefault="00737E42" w:rsidP="002929BF">
            <w:pPr>
              <w:tabs>
                <w:tab w:val="left" w:pos="1743"/>
              </w:tabs>
              <w:rPr>
                <w:rFonts w:asciiTheme="minorHAnsi" w:hAnsiTheme="minorHAnsi" w:cstheme="minorHAnsi"/>
                <w:sz w:val="19"/>
                <w:szCs w:val="19"/>
              </w:rPr>
            </w:pPr>
            <w:r w:rsidRPr="006733A3">
              <w:rPr>
                <w:rFonts w:asciiTheme="minorHAnsi" w:hAnsiTheme="minorHAnsi" w:cstheme="minorHAnsi"/>
                <w:sz w:val="19"/>
                <w:szCs w:val="19"/>
              </w:rPr>
              <w:t>, 2020.</w:t>
            </w:r>
          </w:p>
        </w:tc>
        <w:tc>
          <w:tcPr>
            <w:tcW w:w="2127" w:type="dxa"/>
            <w:vAlign w:val="bottom"/>
          </w:tcPr>
          <w:p w14:paraId="4B7B3086" w14:textId="77777777" w:rsidR="00737E42" w:rsidRPr="006733A3" w:rsidRDefault="00737E42" w:rsidP="002929BF">
            <w:pPr>
              <w:tabs>
                <w:tab w:val="left" w:pos="1743"/>
              </w:tabs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80" w:type="dxa"/>
            <w:tcBorders>
              <w:bottom w:val="nil"/>
            </w:tcBorders>
            <w:vAlign w:val="bottom"/>
          </w:tcPr>
          <w:p w14:paraId="500153F4" w14:textId="77777777" w:rsidR="00737E42" w:rsidRPr="006733A3" w:rsidRDefault="00737E42" w:rsidP="002929BF">
            <w:pPr>
              <w:tabs>
                <w:tab w:val="left" w:pos="1743"/>
              </w:tabs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36" w:type="dxa"/>
            <w:tcBorders>
              <w:bottom w:val="nil"/>
            </w:tcBorders>
            <w:vAlign w:val="bottom"/>
          </w:tcPr>
          <w:p w14:paraId="5DFE9839" w14:textId="77777777" w:rsidR="00737E42" w:rsidRPr="006733A3" w:rsidRDefault="00737E42" w:rsidP="002929BF">
            <w:pPr>
              <w:tabs>
                <w:tab w:val="left" w:pos="1743"/>
              </w:tabs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</w:tbl>
    <w:p w14:paraId="4AA2CF9B" w14:textId="77777777" w:rsidR="00737E42" w:rsidRPr="006733A3" w:rsidRDefault="00737E42" w:rsidP="00737E42">
      <w:pPr>
        <w:tabs>
          <w:tab w:val="left" w:pos="1743"/>
        </w:tabs>
        <w:rPr>
          <w:rFonts w:asciiTheme="minorHAnsi" w:hAnsiTheme="minorHAnsi" w:cstheme="minorHAnsi"/>
          <w:sz w:val="19"/>
          <w:szCs w:val="19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68"/>
        <w:gridCol w:w="2688"/>
        <w:gridCol w:w="851"/>
        <w:gridCol w:w="1984"/>
        <w:gridCol w:w="4110"/>
      </w:tblGrid>
      <w:tr w:rsidR="00737E42" w:rsidRPr="006733A3" w14:paraId="5F4FD495" w14:textId="77777777" w:rsidTr="002929BF">
        <w:trPr>
          <w:trHeight w:hRule="exact" w:val="17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63035D40" w14:textId="77777777" w:rsidR="00737E42" w:rsidRPr="006733A3" w:rsidRDefault="00737E42" w:rsidP="002929BF">
            <w:pPr>
              <w:tabs>
                <w:tab w:val="left" w:pos="1743"/>
              </w:tabs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131D4854" w14:textId="77777777" w:rsidR="00737E42" w:rsidRPr="006733A3" w:rsidRDefault="00737E42" w:rsidP="002929BF">
            <w:pPr>
              <w:tabs>
                <w:tab w:val="left" w:pos="1743"/>
              </w:tabs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56C7D74" w14:textId="77777777" w:rsidR="00737E42" w:rsidRPr="006733A3" w:rsidRDefault="00737E42" w:rsidP="002929BF">
            <w:pPr>
              <w:tabs>
                <w:tab w:val="left" w:pos="1743"/>
              </w:tabs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E15BB29" w14:textId="77777777" w:rsidR="00737E42" w:rsidRPr="006733A3" w:rsidRDefault="00737E42" w:rsidP="002929BF">
            <w:pPr>
              <w:tabs>
                <w:tab w:val="left" w:pos="1743"/>
              </w:tabs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2B9DC92" w14:textId="77777777" w:rsidR="00737E42" w:rsidRPr="006733A3" w:rsidRDefault="00737E42" w:rsidP="002929BF">
            <w:pPr>
              <w:tabs>
                <w:tab w:val="left" w:pos="1743"/>
              </w:tabs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737E42" w:rsidRPr="006733A3" w14:paraId="2F94CD87" w14:textId="77777777" w:rsidTr="002929BF">
        <w:trPr>
          <w:trHeight w:hRule="exact" w:val="397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149B4899" w14:textId="77777777" w:rsidR="00737E42" w:rsidRPr="006733A3" w:rsidRDefault="00737E42" w:rsidP="002929BF">
            <w:pPr>
              <w:tabs>
                <w:tab w:val="left" w:pos="1743"/>
              </w:tabs>
              <w:rPr>
                <w:rFonts w:asciiTheme="minorHAnsi" w:hAnsiTheme="minorHAnsi" w:cstheme="minorHAnsi"/>
                <w:sz w:val="19"/>
                <w:szCs w:val="19"/>
              </w:rPr>
            </w:pPr>
          </w:p>
          <w:p w14:paraId="243CE1B6" w14:textId="77777777" w:rsidR="00737E42" w:rsidRPr="006733A3" w:rsidRDefault="00737E42" w:rsidP="002929BF">
            <w:pPr>
              <w:tabs>
                <w:tab w:val="left" w:pos="1743"/>
              </w:tabs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4EABCB93" w14:textId="77777777" w:rsidR="00737E42" w:rsidRPr="006733A3" w:rsidRDefault="00737E42" w:rsidP="002929BF">
            <w:pPr>
              <w:tabs>
                <w:tab w:val="left" w:pos="1743"/>
              </w:tabs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FAD92AE" w14:textId="77777777" w:rsidR="00737E42" w:rsidRPr="006733A3" w:rsidRDefault="00737E42" w:rsidP="002929BF">
            <w:pPr>
              <w:tabs>
                <w:tab w:val="left" w:pos="1743"/>
              </w:tabs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0E0F39B" w14:textId="77777777" w:rsidR="00737E42" w:rsidRPr="006733A3" w:rsidRDefault="00737E42" w:rsidP="002929BF">
            <w:pPr>
              <w:tabs>
                <w:tab w:val="left" w:pos="1743"/>
              </w:tabs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411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0EE4558" w14:textId="77777777" w:rsidR="00737E42" w:rsidRPr="006733A3" w:rsidRDefault="00737E42" w:rsidP="002929BF">
            <w:pPr>
              <w:tabs>
                <w:tab w:val="left" w:pos="1743"/>
              </w:tabs>
              <w:spacing w:line="240" w:lineRule="auto"/>
              <w:jc w:val="center"/>
              <w:rPr>
                <w:rFonts w:asciiTheme="minorHAnsi" w:hAnsiTheme="minorHAnsi" w:cstheme="minorHAnsi"/>
                <w:sz w:val="6"/>
                <w:szCs w:val="6"/>
              </w:rPr>
            </w:pPr>
          </w:p>
          <w:p w14:paraId="0FE7181D" w14:textId="77777777" w:rsidR="00737E42" w:rsidRPr="006733A3" w:rsidRDefault="00737E42" w:rsidP="002929BF">
            <w:pPr>
              <w:tabs>
                <w:tab w:val="left" w:pos="1743"/>
              </w:tabs>
              <w:jc w:val="center"/>
              <w:rPr>
                <w:rFonts w:asciiTheme="minorHAnsi" w:hAnsiTheme="minorHAnsi" w:cstheme="minorHAnsi"/>
                <w:sz w:val="19"/>
                <w:szCs w:val="19"/>
              </w:rPr>
            </w:pPr>
            <w:r w:rsidRPr="006733A3">
              <w:rPr>
                <w:rFonts w:asciiTheme="minorHAnsi" w:hAnsiTheme="minorHAnsi" w:cstheme="minorHAnsi"/>
                <w:sz w:val="19"/>
                <w:szCs w:val="19"/>
              </w:rPr>
              <w:t>aláírás* / signature*</w:t>
            </w:r>
          </w:p>
        </w:tc>
      </w:tr>
    </w:tbl>
    <w:p w14:paraId="7A9D8856" w14:textId="77777777" w:rsidR="00737E42" w:rsidRPr="006733A3" w:rsidRDefault="00737E42" w:rsidP="00715A82">
      <w:pPr>
        <w:spacing w:line="360" w:lineRule="auto"/>
        <w:rPr>
          <w:rStyle w:val="Egyiksem"/>
          <w:rFonts w:asciiTheme="minorHAnsi" w:hAnsiTheme="minorHAnsi" w:cstheme="minorHAnsi"/>
        </w:rPr>
      </w:pPr>
    </w:p>
    <w:p w14:paraId="08843259" w14:textId="77777777" w:rsidR="00737E42" w:rsidRPr="006733A3" w:rsidRDefault="00737E42" w:rsidP="00737E42">
      <w:pPr>
        <w:spacing w:line="240" w:lineRule="auto"/>
        <w:ind w:left="-426"/>
        <w:jc w:val="both"/>
        <w:rPr>
          <w:rFonts w:asciiTheme="minorHAnsi" w:eastAsia="Arial" w:hAnsiTheme="minorHAnsi" w:cstheme="minorHAnsi"/>
          <w:i/>
          <w:sz w:val="16"/>
          <w:szCs w:val="16"/>
        </w:rPr>
      </w:pPr>
      <w:r w:rsidRPr="006733A3">
        <w:rPr>
          <w:rFonts w:asciiTheme="minorHAnsi" w:eastAsia="Arial" w:hAnsiTheme="minorHAnsi" w:cstheme="minorHAnsi"/>
          <w:i/>
          <w:sz w:val="16"/>
          <w:szCs w:val="16"/>
        </w:rPr>
        <w:t>*18 éven aluli személy esetén a hozzájárulást a törvényes képviselőnek kell megadni.</w:t>
      </w:r>
    </w:p>
    <w:p w14:paraId="528C3169" w14:textId="77777777" w:rsidR="00737E42" w:rsidRPr="006733A3" w:rsidRDefault="00737E42" w:rsidP="00737E42">
      <w:pPr>
        <w:spacing w:line="240" w:lineRule="auto"/>
        <w:ind w:left="-426"/>
        <w:jc w:val="both"/>
        <w:rPr>
          <w:rFonts w:asciiTheme="minorHAnsi" w:eastAsia="Arial" w:hAnsiTheme="minorHAnsi" w:cstheme="minorHAnsi"/>
          <w:i/>
          <w:sz w:val="16"/>
          <w:szCs w:val="16"/>
        </w:rPr>
      </w:pPr>
      <w:r w:rsidRPr="006733A3">
        <w:rPr>
          <w:rFonts w:asciiTheme="minorHAnsi" w:eastAsia="Arial" w:hAnsiTheme="minorHAnsi" w:cstheme="minorHAnsi"/>
          <w:i/>
          <w:sz w:val="16"/>
          <w:szCs w:val="16"/>
        </w:rPr>
        <w:t>(Cselekvőképtelen kiskorú, vagy egyébként cselekvőképtelen személy esetén a hozzájárulást törvényes képviselője adhatja meg. Korlátozottan cselekvőképes kiskorú, vagy e tekintetben egyébként korlátozottan cselekvőképes személy hozzájárulása törvényes képviselőjének hozzájárulásával együtt érvényes.)</w:t>
      </w:r>
    </w:p>
    <w:p w14:paraId="67506202" w14:textId="77777777" w:rsidR="00737E42" w:rsidRPr="006733A3" w:rsidRDefault="00737E42" w:rsidP="00737E42">
      <w:pPr>
        <w:spacing w:line="240" w:lineRule="auto"/>
        <w:ind w:left="-426"/>
        <w:jc w:val="both"/>
        <w:rPr>
          <w:rFonts w:asciiTheme="minorHAnsi" w:eastAsia="Arial" w:hAnsiTheme="minorHAnsi" w:cstheme="minorHAnsi"/>
          <w:i/>
          <w:sz w:val="16"/>
          <w:szCs w:val="16"/>
        </w:rPr>
      </w:pPr>
    </w:p>
    <w:p w14:paraId="11CCD0E7" w14:textId="77777777" w:rsidR="00737E42" w:rsidRPr="006733A3" w:rsidRDefault="00737E42" w:rsidP="00737E42">
      <w:pPr>
        <w:spacing w:line="240" w:lineRule="auto"/>
        <w:ind w:left="-426"/>
        <w:jc w:val="both"/>
        <w:rPr>
          <w:rFonts w:asciiTheme="minorHAnsi" w:eastAsia="Arial" w:hAnsiTheme="minorHAnsi" w:cstheme="minorHAnsi"/>
          <w:i/>
          <w:iCs/>
          <w:sz w:val="16"/>
          <w:szCs w:val="16"/>
          <w:lang w:val="en-GB"/>
        </w:rPr>
      </w:pPr>
      <w:r w:rsidRPr="006733A3">
        <w:rPr>
          <w:rFonts w:asciiTheme="minorHAnsi" w:eastAsia="Arial" w:hAnsiTheme="minorHAnsi" w:cstheme="minorHAnsi"/>
          <w:i/>
          <w:iCs/>
          <w:sz w:val="16"/>
          <w:szCs w:val="16"/>
          <w:lang w:val="en-GB"/>
        </w:rPr>
        <w:t>* In the case of a person under the age of 18, the consent must be given by the legal representative.</w:t>
      </w:r>
    </w:p>
    <w:p w14:paraId="7976F027" w14:textId="77777777" w:rsidR="00737E42" w:rsidRPr="006733A3" w:rsidRDefault="00737E42" w:rsidP="00737E42">
      <w:pPr>
        <w:spacing w:line="240" w:lineRule="auto"/>
        <w:ind w:left="-426"/>
        <w:jc w:val="both"/>
        <w:rPr>
          <w:rStyle w:val="Egyiksem"/>
          <w:rFonts w:asciiTheme="minorHAnsi" w:hAnsiTheme="minorHAnsi" w:cstheme="minorHAnsi"/>
        </w:rPr>
      </w:pPr>
      <w:r w:rsidRPr="006733A3">
        <w:rPr>
          <w:rFonts w:asciiTheme="minorHAnsi" w:eastAsia="Arial" w:hAnsiTheme="minorHAnsi" w:cstheme="minorHAnsi"/>
          <w:i/>
          <w:iCs/>
          <w:sz w:val="16"/>
          <w:szCs w:val="16"/>
          <w:lang w:val="en-GB"/>
        </w:rPr>
        <w:t>(In the case of a minor who is incapacitated or a person who is legally incapacitated, the consent may be given by his or her legal representative. The consent of a minor with limited legal capacity or a person with limited legal capacity in this respect shall be valid together with the consent of his or her legal representative.)</w:t>
      </w:r>
      <w:r w:rsidRPr="006733A3">
        <w:rPr>
          <w:rStyle w:val="Egyiksem"/>
          <w:rFonts w:asciiTheme="minorHAnsi" w:hAnsiTheme="minorHAnsi" w:cstheme="minorHAnsi"/>
        </w:rPr>
        <w:t xml:space="preserve"> </w:t>
      </w:r>
    </w:p>
    <w:sectPr w:rsidR="00737E42" w:rsidRPr="006733A3" w:rsidSect="00217920">
      <w:headerReference w:type="default" r:id="rId11"/>
      <w:footerReference w:type="default" r:id="rId12"/>
      <w:type w:val="continuous"/>
      <w:pgSz w:w="11906" w:h="16838" w:code="9"/>
      <w:pgMar w:top="720" w:right="864" w:bottom="89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860AF" w14:textId="77777777" w:rsidR="00761E7C" w:rsidRDefault="00761E7C" w:rsidP="00D301A8">
      <w:pPr>
        <w:spacing w:line="240" w:lineRule="auto"/>
      </w:pPr>
      <w:r>
        <w:separator/>
      </w:r>
    </w:p>
  </w:endnote>
  <w:endnote w:type="continuationSeparator" w:id="0">
    <w:p w14:paraId="33E8EBD9" w14:textId="77777777" w:rsidR="00761E7C" w:rsidRDefault="00761E7C" w:rsidP="00D301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7BBDF" w14:textId="77777777" w:rsidR="0097706C" w:rsidRDefault="0097706C">
    <w:pPr>
      <w:pStyle w:val="Footer"/>
    </w:pPr>
    <w:r>
      <w:rPr>
        <w:rFonts w:ascii="Proxima Nova" w:hAnsi="Proxima Nova"/>
        <w:noProof/>
        <w:sz w:val="20"/>
      </w:rPr>
      <w:drawing>
        <wp:anchor distT="0" distB="0" distL="114300" distR="114300" simplePos="0" relativeHeight="251663360" behindDoc="0" locked="0" layoutInCell="1" allowOverlap="1" wp14:anchorId="01BEC453" wp14:editId="0E7E4DF7">
          <wp:simplePos x="0" y="0"/>
          <wp:positionH relativeFrom="column">
            <wp:posOffset>4773881</wp:posOffset>
          </wp:positionH>
          <wp:positionV relativeFrom="paragraph">
            <wp:posOffset>-676894</wp:posOffset>
          </wp:positionV>
          <wp:extent cx="2105876" cy="1254166"/>
          <wp:effectExtent l="0" t="0" r="0" b="0"/>
          <wp:wrapNone/>
          <wp:docPr id="25" name="Kép 5" descr="A képen étel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Kép 5" descr="A képen étel látható&#10;&#10;Automatikusan generált leírás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876" cy="1254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h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E81BDD9" wp14:editId="725CF264">
              <wp:simplePos x="0" y="0"/>
              <wp:positionH relativeFrom="page">
                <wp:posOffset>-201881</wp:posOffset>
              </wp:positionH>
              <wp:positionV relativeFrom="page">
                <wp:posOffset>9227127</wp:posOffset>
              </wp:positionV>
              <wp:extent cx="7973568" cy="2157120"/>
              <wp:effectExtent l="0" t="0" r="2540" b="1905"/>
              <wp:wrapNone/>
              <wp:docPr id="9" name="Szabadkézi sokszög: Alakzat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1571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D8830" w14:textId="77777777" w:rsidR="0097706C" w:rsidRDefault="0097706C" w:rsidP="002978E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BE6836" id="Szabadkézi sokszög: Alakzat 9" o:spid="_x0000_s1027" alt="&quot;&quot;" style="position:absolute;margin-left:-15.9pt;margin-top:726.55pt;width:627.85pt;height:169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" adj="-11796480,,5400" path="m,l7738110,r,1896461l,2906395,,xe" fillcolor="#9addbc [1302]" stroked="f" strokeweight="1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407549;0,2157120;0,0" o:connectangles="0,0,0,0,0" textboxrect="0,0,7738110,2906395"/>
              <v:textbox>
                <w:txbxContent>
                  <w:p w:rsidR="0097706C" w:rsidRDefault="0097706C" w:rsidP="002978ED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9BF84" w14:textId="77777777" w:rsidR="00761E7C" w:rsidRDefault="00761E7C" w:rsidP="00D301A8">
      <w:pPr>
        <w:spacing w:line="240" w:lineRule="auto"/>
      </w:pPr>
      <w:r>
        <w:separator/>
      </w:r>
    </w:p>
  </w:footnote>
  <w:footnote w:type="continuationSeparator" w:id="0">
    <w:p w14:paraId="6043E102" w14:textId="77777777" w:rsidR="00761E7C" w:rsidRDefault="00761E7C" w:rsidP="00D301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971" w:type="dxa"/>
      <w:tblInd w:w="8797" w:type="dxa"/>
      <w:tblLook w:val="04A0" w:firstRow="1" w:lastRow="0" w:firstColumn="1" w:lastColumn="0" w:noHBand="0" w:noVBand="1"/>
    </w:tblPr>
    <w:tblGrid>
      <w:gridCol w:w="1971"/>
    </w:tblGrid>
    <w:tr w:rsidR="00133DFD" w14:paraId="539F0F30" w14:textId="77777777" w:rsidTr="00EA0341">
      <w:trPr>
        <w:trHeight w:val="698"/>
      </w:trPr>
      <w:tc>
        <w:tcPr>
          <w:tcW w:w="1971" w:type="dxa"/>
          <w:vAlign w:val="center"/>
        </w:tcPr>
        <w:p w14:paraId="45AE87DD" w14:textId="77777777" w:rsidR="00133DFD" w:rsidRPr="00133DFD" w:rsidRDefault="00133DFD" w:rsidP="00133DFD">
          <w:pPr>
            <w:pStyle w:val="Header"/>
            <w:jc w:val="center"/>
            <w:rPr>
              <w:rFonts w:cs="Calibri"/>
              <w:b/>
              <w:bCs/>
              <w:sz w:val="16"/>
              <w:szCs w:val="16"/>
            </w:rPr>
          </w:pPr>
          <w:r w:rsidRPr="00133DFD">
            <w:rPr>
              <w:rFonts w:cs="Calibri"/>
              <w:b/>
              <w:bCs/>
              <w:sz w:val="16"/>
              <w:szCs w:val="16"/>
            </w:rPr>
            <w:t>{KÉRŐ_NÉV}</w:t>
          </w:r>
        </w:p>
      </w:tc>
    </w:tr>
  </w:tbl>
  <w:p w14:paraId="18167F7A" w14:textId="77777777" w:rsidR="0097706C" w:rsidRDefault="00A3646E">
    <w:pPr>
      <w:pStyle w:val="Header"/>
    </w:pPr>
    <w:r w:rsidRPr="00964E13">
      <w:rPr>
        <w:rFonts w:ascii="Proxima Nova" w:hAnsi="Proxima Nova" w:cstheme="minorHAnsi"/>
        <w:noProof/>
        <w:sz w:val="30"/>
        <w:szCs w:val="30"/>
        <w:lang w:val="en-GB"/>
      </w:rPr>
      <w:drawing>
        <wp:anchor distT="0" distB="0" distL="114300" distR="114300" simplePos="0" relativeHeight="251665408" behindDoc="0" locked="0" layoutInCell="1" allowOverlap="1" wp14:anchorId="10912F51" wp14:editId="2CD0EF86">
          <wp:simplePos x="0" y="0"/>
          <wp:positionH relativeFrom="column">
            <wp:posOffset>-557851</wp:posOffset>
          </wp:positionH>
          <wp:positionV relativeFrom="paragraph">
            <wp:posOffset>-861160</wp:posOffset>
          </wp:positionV>
          <wp:extent cx="4694555" cy="1271905"/>
          <wp:effectExtent l="0" t="0" r="0" b="0"/>
          <wp:wrapNone/>
          <wp:docPr id="24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martCovidCenter_logo_separate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4555" cy="1271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706C">
      <w:rPr>
        <w:noProof/>
        <w:lang w:bidi="h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81AAE3" wp14:editId="1785C40C">
              <wp:simplePos x="0" y="0"/>
              <wp:positionH relativeFrom="page">
                <wp:posOffset>-11430</wp:posOffset>
              </wp:positionH>
              <wp:positionV relativeFrom="page">
                <wp:posOffset>-10274</wp:posOffset>
              </wp:positionV>
              <wp:extent cx="7863840" cy="1453515"/>
              <wp:effectExtent l="0" t="0" r="0" b="0"/>
              <wp:wrapNone/>
              <wp:docPr id="7" name="Szabadkézi sokszög: Alakzat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3840" cy="1453515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CBC7E2" w14:textId="77777777" w:rsidR="0097706C" w:rsidRDefault="0097706C" w:rsidP="00133DF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EDA645" id="Szabadkézi sokszög: Alakzat 7" o:spid="_x0000_s1026" alt="&quot;&quot;" style="position:absolute;margin-left:-.9pt;margin-top:-.8pt;width:619.2pt;height:11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" adj="-11796480,,5400" path="m,l7738110,r,1896461l,2906395,,xe" fillcolor="#9addbc [1302]" stroked="f" strokeweight="1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863840,0;7863840,948438;0,1453515;0,0" o:connectangles="0,0,0,0,0" textboxrect="0,0,7738110,2906395"/>
              <v:textbox>
                <w:txbxContent>
                  <w:p w:rsidR="0097706C" w:rsidRDefault="0097706C" w:rsidP="00133DFD">
                    <w:pPr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63C46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F63E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7C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B4AD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6277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348B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0CE9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4E6E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2AE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185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56E4C"/>
    <w:multiLevelType w:val="multilevel"/>
    <w:tmpl w:val="9A4498AA"/>
    <w:styleLink w:val="NumberedList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2C733DB"/>
    <w:multiLevelType w:val="hybridMultilevel"/>
    <w:tmpl w:val="AA7E21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6882D8C"/>
    <w:multiLevelType w:val="hybridMultilevel"/>
    <w:tmpl w:val="D22C8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0D7B0F"/>
    <w:multiLevelType w:val="hybridMultilevel"/>
    <w:tmpl w:val="FC3C4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B54DC0"/>
    <w:multiLevelType w:val="multilevel"/>
    <w:tmpl w:val="D34CAD8E"/>
    <w:lvl w:ilvl="0">
      <w:start w:val="1"/>
      <w:numFmt w:val="decimal"/>
      <w:pStyle w:val="ListParagraph"/>
      <w:lvlText w:val="%1."/>
      <w:lvlJc w:val="left"/>
      <w:pPr>
        <w:ind w:left="0" w:firstLine="0"/>
      </w:pPr>
      <w:rPr>
        <w:rFonts w:ascii="Microsoft Sans Serif" w:hAnsi="Microsoft Sans Serif"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84A0105"/>
    <w:multiLevelType w:val="hybridMultilevel"/>
    <w:tmpl w:val="B6DCA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FE2D89"/>
    <w:multiLevelType w:val="hybridMultilevel"/>
    <w:tmpl w:val="25DCD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C9497B"/>
    <w:multiLevelType w:val="hybridMultilevel"/>
    <w:tmpl w:val="458EE61E"/>
    <w:lvl w:ilvl="0" w:tplc="DB92206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EE207AA"/>
    <w:multiLevelType w:val="hybridMultilevel"/>
    <w:tmpl w:val="05F49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89175F"/>
    <w:multiLevelType w:val="hybridMultilevel"/>
    <w:tmpl w:val="742885B8"/>
    <w:lvl w:ilvl="0" w:tplc="D402E65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C0FD3"/>
    <w:multiLevelType w:val="hybridMultilevel"/>
    <w:tmpl w:val="18863F68"/>
    <w:lvl w:ilvl="0" w:tplc="7604106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675144D"/>
    <w:multiLevelType w:val="hybridMultilevel"/>
    <w:tmpl w:val="E61E9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D72A60"/>
    <w:multiLevelType w:val="hybridMultilevel"/>
    <w:tmpl w:val="CCB28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E10C07"/>
    <w:multiLevelType w:val="hybridMultilevel"/>
    <w:tmpl w:val="0400C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2515C2"/>
    <w:multiLevelType w:val="hybridMultilevel"/>
    <w:tmpl w:val="29E238F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C14949"/>
    <w:multiLevelType w:val="hybridMultilevel"/>
    <w:tmpl w:val="4A44A7AC"/>
    <w:lvl w:ilvl="0" w:tplc="739C886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9D3B88"/>
    <w:multiLevelType w:val="hybridMultilevel"/>
    <w:tmpl w:val="EED4D634"/>
    <w:lvl w:ilvl="0" w:tplc="D638BBF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4038BA"/>
    <w:multiLevelType w:val="hybridMultilevel"/>
    <w:tmpl w:val="E5241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53F3D"/>
    <w:multiLevelType w:val="hybridMultilevel"/>
    <w:tmpl w:val="A18E4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642BF1"/>
    <w:multiLevelType w:val="hybridMultilevel"/>
    <w:tmpl w:val="CB504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F1A37"/>
    <w:multiLevelType w:val="hybridMultilevel"/>
    <w:tmpl w:val="BC0CB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544032"/>
    <w:multiLevelType w:val="hybridMultilevel"/>
    <w:tmpl w:val="04D827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4078F2"/>
    <w:multiLevelType w:val="hybridMultilevel"/>
    <w:tmpl w:val="070CB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257920"/>
    <w:multiLevelType w:val="hybridMultilevel"/>
    <w:tmpl w:val="8026D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55049B"/>
    <w:multiLevelType w:val="multilevel"/>
    <w:tmpl w:val="CAA6FE3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7085E79"/>
    <w:multiLevelType w:val="hybridMultilevel"/>
    <w:tmpl w:val="B130F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22F6E"/>
    <w:multiLevelType w:val="hybridMultilevel"/>
    <w:tmpl w:val="66F2B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36175"/>
    <w:multiLevelType w:val="hybridMultilevel"/>
    <w:tmpl w:val="6EA2A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B56AD"/>
    <w:multiLevelType w:val="multilevel"/>
    <w:tmpl w:val="DE04BB7C"/>
    <w:lvl w:ilvl="0">
      <w:start w:val="1"/>
      <w:numFmt w:val="decimal"/>
      <w:lvlText w:val="%1."/>
      <w:lvlJc w:val="left"/>
      <w:pPr>
        <w:ind w:left="0" w:firstLine="1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9" w15:restartNumberingAfterBreak="0">
    <w:nsid w:val="743D27D5"/>
    <w:multiLevelType w:val="hybridMultilevel"/>
    <w:tmpl w:val="E314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CE3D05"/>
    <w:multiLevelType w:val="hybridMultilevel"/>
    <w:tmpl w:val="F5009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91174"/>
    <w:multiLevelType w:val="hybridMultilevel"/>
    <w:tmpl w:val="89F61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EA13A2"/>
    <w:multiLevelType w:val="multilevel"/>
    <w:tmpl w:val="093A37A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EE30E2F"/>
    <w:multiLevelType w:val="hybridMultilevel"/>
    <w:tmpl w:val="040C7A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30"/>
  </w:num>
  <w:num w:numId="13">
    <w:abstractNumId w:val="10"/>
  </w:num>
  <w:num w:numId="14">
    <w:abstractNumId w:val="14"/>
  </w:num>
  <w:num w:numId="15">
    <w:abstractNumId w:val="38"/>
  </w:num>
  <w:num w:numId="16">
    <w:abstractNumId w:val="42"/>
  </w:num>
  <w:num w:numId="17">
    <w:abstractNumId w:val="14"/>
  </w:num>
  <w:num w:numId="18">
    <w:abstractNumId w:val="34"/>
  </w:num>
  <w:num w:numId="19">
    <w:abstractNumId w:val="14"/>
  </w:num>
  <w:num w:numId="20">
    <w:abstractNumId w:val="14"/>
  </w:num>
  <w:num w:numId="21">
    <w:abstractNumId w:val="14"/>
  </w:num>
  <w:num w:numId="22">
    <w:abstractNumId w:val="39"/>
  </w:num>
  <w:num w:numId="23">
    <w:abstractNumId w:val="29"/>
  </w:num>
  <w:num w:numId="24">
    <w:abstractNumId w:val="11"/>
  </w:num>
  <w:num w:numId="25">
    <w:abstractNumId w:val="14"/>
  </w:num>
  <w:num w:numId="26">
    <w:abstractNumId w:val="31"/>
  </w:num>
  <w:num w:numId="27">
    <w:abstractNumId w:val="37"/>
  </w:num>
  <w:num w:numId="28">
    <w:abstractNumId w:val="12"/>
  </w:num>
  <w:num w:numId="29">
    <w:abstractNumId w:val="35"/>
  </w:num>
  <w:num w:numId="30">
    <w:abstractNumId w:val="21"/>
  </w:num>
  <w:num w:numId="31">
    <w:abstractNumId w:val="18"/>
  </w:num>
  <w:num w:numId="32">
    <w:abstractNumId w:val="16"/>
  </w:num>
  <w:num w:numId="33">
    <w:abstractNumId w:val="28"/>
  </w:num>
  <w:num w:numId="34">
    <w:abstractNumId w:val="41"/>
  </w:num>
  <w:num w:numId="35">
    <w:abstractNumId w:val="13"/>
  </w:num>
  <w:num w:numId="36">
    <w:abstractNumId w:val="32"/>
  </w:num>
  <w:num w:numId="37">
    <w:abstractNumId w:val="40"/>
  </w:num>
  <w:num w:numId="38">
    <w:abstractNumId w:val="22"/>
  </w:num>
  <w:num w:numId="39">
    <w:abstractNumId w:val="36"/>
  </w:num>
  <w:num w:numId="40">
    <w:abstractNumId w:val="23"/>
  </w:num>
  <w:num w:numId="41">
    <w:abstractNumId w:val="27"/>
  </w:num>
  <w:num w:numId="42">
    <w:abstractNumId w:val="33"/>
  </w:num>
  <w:num w:numId="43">
    <w:abstractNumId w:val="43"/>
  </w:num>
  <w:num w:numId="44">
    <w:abstractNumId w:val="15"/>
  </w:num>
  <w:num w:numId="45">
    <w:abstractNumId w:val="24"/>
  </w:num>
  <w:num w:numId="46">
    <w:abstractNumId w:val="26"/>
  </w:num>
  <w:num w:numId="47">
    <w:abstractNumId w:val="20"/>
  </w:num>
  <w:num w:numId="48">
    <w:abstractNumId w:val="25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removePersonalInformation/>
  <w:removeDateAndTime/>
  <w:displayBackgroundShap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42"/>
    <w:rsid w:val="00000365"/>
    <w:rsid w:val="00020DE1"/>
    <w:rsid w:val="00025413"/>
    <w:rsid w:val="000350AC"/>
    <w:rsid w:val="00045CF3"/>
    <w:rsid w:val="0005315E"/>
    <w:rsid w:val="000533B6"/>
    <w:rsid w:val="00077DDC"/>
    <w:rsid w:val="00082F8C"/>
    <w:rsid w:val="000975FA"/>
    <w:rsid w:val="000A2D68"/>
    <w:rsid w:val="000A7CB3"/>
    <w:rsid w:val="000B056A"/>
    <w:rsid w:val="000C079A"/>
    <w:rsid w:val="000C29F3"/>
    <w:rsid w:val="000C3ADF"/>
    <w:rsid w:val="000D049F"/>
    <w:rsid w:val="000E2ECE"/>
    <w:rsid w:val="000F1998"/>
    <w:rsid w:val="000F6772"/>
    <w:rsid w:val="00102B47"/>
    <w:rsid w:val="00130B49"/>
    <w:rsid w:val="00133DFD"/>
    <w:rsid w:val="001366BE"/>
    <w:rsid w:val="00146ED0"/>
    <w:rsid w:val="00152158"/>
    <w:rsid w:val="00166688"/>
    <w:rsid w:val="00175664"/>
    <w:rsid w:val="00182204"/>
    <w:rsid w:val="00193868"/>
    <w:rsid w:val="00194F45"/>
    <w:rsid w:val="001A7E5B"/>
    <w:rsid w:val="001C0190"/>
    <w:rsid w:val="001D3CE1"/>
    <w:rsid w:val="001D511C"/>
    <w:rsid w:val="001F4A21"/>
    <w:rsid w:val="00217920"/>
    <w:rsid w:val="0023190C"/>
    <w:rsid w:val="00237DD0"/>
    <w:rsid w:val="00274A6A"/>
    <w:rsid w:val="002762CD"/>
    <w:rsid w:val="002978ED"/>
    <w:rsid w:val="002A5281"/>
    <w:rsid w:val="002B176E"/>
    <w:rsid w:val="002C3915"/>
    <w:rsid w:val="002C7406"/>
    <w:rsid w:val="002D57BF"/>
    <w:rsid w:val="002F4F00"/>
    <w:rsid w:val="00306DD3"/>
    <w:rsid w:val="003220A2"/>
    <w:rsid w:val="00326E44"/>
    <w:rsid w:val="00333046"/>
    <w:rsid w:val="00350833"/>
    <w:rsid w:val="003954EF"/>
    <w:rsid w:val="003A0048"/>
    <w:rsid w:val="003D2E65"/>
    <w:rsid w:val="003F7C88"/>
    <w:rsid w:val="00415CC0"/>
    <w:rsid w:val="00441849"/>
    <w:rsid w:val="00446780"/>
    <w:rsid w:val="00446C04"/>
    <w:rsid w:val="00447983"/>
    <w:rsid w:val="00466785"/>
    <w:rsid w:val="004A2D7E"/>
    <w:rsid w:val="004B59E2"/>
    <w:rsid w:val="004E52AD"/>
    <w:rsid w:val="00513D7C"/>
    <w:rsid w:val="005276ED"/>
    <w:rsid w:val="00544217"/>
    <w:rsid w:val="00554C93"/>
    <w:rsid w:val="00555F5F"/>
    <w:rsid w:val="00573290"/>
    <w:rsid w:val="005A7EB1"/>
    <w:rsid w:val="005B133F"/>
    <w:rsid w:val="005C305D"/>
    <w:rsid w:val="005C6777"/>
    <w:rsid w:val="005F2644"/>
    <w:rsid w:val="005F7E25"/>
    <w:rsid w:val="00602496"/>
    <w:rsid w:val="006025B8"/>
    <w:rsid w:val="00612F6E"/>
    <w:rsid w:val="006236DE"/>
    <w:rsid w:val="0063449F"/>
    <w:rsid w:val="00641642"/>
    <w:rsid w:val="0065549D"/>
    <w:rsid w:val="00657082"/>
    <w:rsid w:val="00667210"/>
    <w:rsid w:val="006733A3"/>
    <w:rsid w:val="00690760"/>
    <w:rsid w:val="006940D3"/>
    <w:rsid w:val="006A2BDB"/>
    <w:rsid w:val="006B5ECF"/>
    <w:rsid w:val="006E561B"/>
    <w:rsid w:val="006E6A64"/>
    <w:rsid w:val="0070017C"/>
    <w:rsid w:val="00713EF7"/>
    <w:rsid w:val="00715A82"/>
    <w:rsid w:val="00737E42"/>
    <w:rsid w:val="007500F9"/>
    <w:rsid w:val="007607B8"/>
    <w:rsid w:val="00761E7C"/>
    <w:rsid w:val="007628C6"/>
    <w:rsid w:val="00786523"/>
    <w:rsid w:val="007A443B"/>
    <w:rsid w:val="007B12C4"/>
    <w:rsid w:val="007E70D1"/>
    <w:rsid w:val="00801E0E"/>
    <w:rsid w:val="00817553"/>
    <w:rsid w:val="0082356E"/>
    <w:rsid w:val="00837CA7"/>
    <w:rsid w:val="00856195"/>
    <w:rsid w:val="00862CF0"/>
    <w:rsid w:val="00865ED5"/>
    <w:rsid w:val="008664E5"/>
    <w:rsid w:val="00872C2B"/>
    <w:rsid w:val="00890054"/>
    <w:rsid w:val="008C4329"/>
    <w:rsid w:val="008C624D"/>
    <w:rsid w:val="008D7E47"/>
    <w:rsid w:val="008E3BDB"/>
    <w:rsid w:val="008F2C97"/>
    <w:rsid w:val="00905458"/>
    <w:rsid w:val="0090769A"/>
    <w:rsid w:val="0091203C"/>
    <w:rsid w:val="0092119F"/>
    <w:rsid w:val="0092531C"/>
    <w:rsid w:val="00931FC2"/>
    <w:rsid w:val="009442CF"/>
    <w:rsid w:val="009511A1"/>
    <w:rsid w:val="00964E13"/>
    <w:rsid w:val="009710AC"/>
    <w:rsid w:val="0097706C"/>
    <w:rsid w:val="009A662A"/>
    <w:rsid w:val="009B5B44"/>
    <w:rsid w:val="009B7F20"/>
    <w:rsid w:val="009C2F2D"/>
    <w:rsid w:val="009C759C"/>
    <w:rsid w:val="009D1A19"/>
    <w:rsid w:val="009E1DE3"/>
    <w:rsid w:val="009E3B5A"/>
    <w:rsid w:val="00A2303C"/>
    <w:rsid w:val="00A328BF"/>
    <w:rsid w:val="00A35351"/>
    <w:rsid w:val="00A35BC9"/>
    <w:rsid w:val="00A3646E"/>
    <w:rsid w:val="00A4017D"/>
    <w:rsid w:val="00A47188"/>
    <w:rsid w:val="00AB4D8A"/>
    <w:rsid w:val="00AD2977"/>
    <w:rsid w:val="00AE38DF"/>
    <w:rsid w:val="00AF61A6"/>
    <w:rsid w:val="00B234C9"/>
    <w:rsid w:val="00B2472E"/>
    <w:rsid w:val="00B40A46"/>
    <w:rsid w:val="00B63E61"/>
    <w:rsid w:val="00B9217D"/>
    <w:rsid w:val="00B923BD"/>
    <w:rsid w:val="00BC363A"/>
    <w:rsid w:val="00BC7CAA"/>
    <w:rsid w:val="00BF3C2D"/>
    <w:rsid w:val="00C30472"/>
    <w:rsid w:val="00C5350A"/>
    <w:rsid w:val="00C855C1"/>
    <w:rsid w:val="00CB4A20"/>
    <w:rsid w:val="00CD15CA"/>
    <w:rsid w:val="00CE79EC"/>
    <w:rsid w:val="00CF24B6"/>
    <w:rsid w:val="00CF6BAC"/>
    <w:rsid w:val="00D15BA5"/>
    <w:rsid w:val="00D20038"/>
    <w:rsid w:val="00D301A8"/>
    <w:rsid w:val="00D30B06"/>
    <w:rsid w:val="00D44523"/>
    <w:rsid w:val="00D4793D"/>
    <w:rsid w:val="00D54C6B"/>
    <w:rsid w:val="00D558C3"/>
    <w:rsid w:val="00D60344"/>
    <w:rsid w:val="00D642A5"/>
    <w:rsid w:val="00D76CFD"/>
    <w:rsid w:val="00D823D7"/>
    <w:rsid w:val="00DA05C4"/>
    <w:rsid w:val="00DB1A20"/>
    <w:rsid w:val="00DB4ADE"/>
    <w:rsid w:val="00DE4749"/>
    <w:rsid w:val="00DF0517"/>
    <w:rsid w:val="00DF2656"/>
    <w:rsid w:val="00E21126"/>
    <w:rsid w:val="00E5746E"/>
    <w:rsid w:val="00E57F6C"/>
    <w:rsid w:val="00E74D00"/>
    <w:rsid w:val="00E80A7B"/>
    <w:rsid w:val="00E83911"/>
    <w:rsid w:val="00EE4498"/>
    <w:rsid w:val="00EF2D95"/>
    <w:rsid w:val="00F01394"/>
    <w:rsid w:val="00F03A71"/>
    <w:rsid w:val="00F47EDE"/>
    <w:rsid w:val="00F52B52"/>
    <w:rsid w:val="00F65999"/>
    <w:rsid w:val="00FA38B0"/>
    <w:rsid w:val="00FC032D"/>
    <w:rsid w:val="00FD5B41"/>
    <w:rsid w:val="00FF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1863D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06"/>
    <w:pPr>
      <w:spacing w:after="0" w:line="312" w:lineRule="auto"/>
    </w:pPr>
    <w:rPr>
      <w:rFonts w:ascii="Calibri" w:eastAsiaTheme="minorEastAsia" w:hAnsi="Calibri"/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7864E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7864E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B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B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7864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B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B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B49"/>
    <w:pPr>
      <w:keepNext/>
      <w:keepLines/>
      <w:spacing w:before="40"/>
      <w:jc w:val="center"/>
      <w:outlineLvl w:val="7"/>
    </w:pPr>
    <w:rPr>
      <w:rFonts w:asciiTheme="majorHAnsi" w:eastAsiaTheme="majorEastAsia" w:hAnsiTheme="majorHAnsi" w:cstheme="majorBidi"/>
      <w:color w:val="07864E" w:themeColor="accent1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B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607B8"/>
    <w:pPr>
      <w:contextualSpacing/>
    </w:pPr>
    <w:rPr>
      <w:rFonts w:ascii="Franklin Gothic Book" w:eastAsiaTheme="majorEastAsia" w:hAnsi="Franklin Gothic Book" w:cstheme="majorBidi"/>
      <w:b/>
      <w:caps/>
      <w:color w:val="000000" w:themeColor="text1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607B8"/>
    <w:rPr>
      <w:rFonts w:ascii="Franklin Gothic Book" w:eastAsiaTheme="majorEastAsia" w:hAnsi="Franklin Gothic Book" w:cstheme="majorBidi"/>
      <w:b/>
      <w:caps/>
      <w:color w:val="000000" w:themeColor="text1"/>
      <w:kern w:val="28"/>
      <w:sz w:val="52"/>
      <w:szCs w:val="52"/>
      <w:lang w:eastAsia="ja-JP"/>
    </w:rPr>
  </w:style>
  <w:style w:type="table" w:customStyle="1" w:styleId="rtkestsiadatok">
    <w:name w:val="Értékesítési adatok"/>
    <w:basedOn w:val="TableNormal"/>
    <w:uiPriority w:val="99"/>
    <w:rsid w:val="004E52AD"/>
    <w:pPr>
      <w:spacing w:before="60" w:after="2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ADDBC" w:themeFill="accent3" w:themeFillTint="66"/>
      </w:tcPr>
    </w:tblStylePr>
  </w:style>
  <w:style w:type="paragraph" w:customStyle="1" w:styleId="Stlus1">
    <w:name w:val="Stílus 1"/>
    <w:basedOn w:val="Normal"/>
    <w:link w:val="Stlus1karaktere"/>
    <w:qFormat/>
    <w:rsid w:val="00F01394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C8458" w:themeColor="accent3"/>
      <w:spacing w:val="4"/>
      <w:sz w:val="22"/>
      <w:szCs w:val="28"/>
    </w:rPr>
  </w:style>
  <w:style w:type="character" w:customStyle="1" w:styleId="Stlus1karaktere">
    <w:name w:val="Stílus 1 karaktere"/>
    <w:basedOn w:val="DefaultParagraphFont"/>
    <w:link w:val="Stlus1"/>
    <w:rsid w:val="00F01394"/>
    <w:rPr>
      <w:rFonts w:ascii="Franklin Gothic Demi" w:eastAsiaTheme="majorEastAsia" w:hAnsi="Franklin Gothic Demi" w:cs="Microsoft Sans Serif"/>
      <w:color w:val="2C8458" w:themeColor="accent3"/>
      <w:spacing w:val="4"/>
      <w:szCs w:val="28"/>
      <w:lang w:eastAsia="ja-JP"/>
    </w:rPr>
  </w:style>
  <w:style w:type="table" w:customStyle="1" w:styleId="Tartalomtblzat">
    <w:name w:val="Tartalomtáblázat"/>
    <w:basedOn w:val="TableNormal"/>
    <w:uiPriority w:val="99"/>
    <w:rsid w:val="00890054"/>
    <w:pPr>
      <w:spacing w:before="60" w:after="20" w:line="312" w:lineRule="auto"/>
    </w:pPr>
    <w:rPr>
      <w:rFonts w:eastAsiaTheme="minorEastAsia"/>
      <w:color w:val="2C8458" w:themeColor="accent3"/>
      <w:sz w:val="18"/>
      <w:szCs w:val="18"/>
      <w:lang w:eastAsia="ja-JP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="Franklin Gothic Demi" w:hAnsi="Franklin Gothic Demi"/>
        <w:b w:val="0"/>
        <w:i w:val="0"/>
        <w:caps/>
        <w:smallCaps w:val="0"/>
        <w:strike w:val="0"/>
        <w:dstrike w:val="0"/>
        <w:color w:val="2C8458" w:themeColor="accent3"/>
        <w:spacing w:val="4"/>
        <w:sz w:val="24"/>
      </w:rPr>
      <w:tblPr/>
      <w:tcPr>
        <w:tcBorders>
          <w:top w:val="nil"/>
          <w:left w:val="nil"/>
          <w:bottom w:val="single" w:sz="4" w:space="0" w:color="0D0D0D" w:themeColor="text1" w:themeTint="F2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rmljobbra">
    <w:name w:val="Normál jobbra"/>
    <w:basedOn w:val="Normal"/>
    <w:qFormat/>
    <w:rsid w:val="004E52AD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table" w:customStyle="1" w:styleId="Teljestblzat">
    <w:name w:val="Teljes táblázat"/>
    <w:basedOn w:val="TableNormal"/>
    <w:uiPriority w:val="99"/>
    <w:rsid w:val="004E52AD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CEEDD" w:themeFill="accent3" w:themeFillTint="33"/>
      </w:tcPr>
    </w:tblStylePr>
  </w:style>
  <w:style w:type="table" w:styleId="TableGrid">
    <w:name w:val="Table Grid"/>
    <w:basedOn w:val="TableNormal"/>
    <w:uiPriority w:val="39"/>
    <w:rsid w:val="002F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2978ED"/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rsid w:val="00130B49"/>
    <w:rPr>
      <w:rFonts w:ascii="Microsoft Sans Serif" w:hAnsi="Microsoft Sans Serif" w:cs="Microsoft Sans Serif"/>
      <w:color w:val="000000" w:themeColor="text1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rsid w:val="00130B49"/>
    <w:rPr>
      <w:rFonts w:ascii="Microsoft Sans Serif" w:eastAsiaTheme="minorEastAsia" w:hAnsi="Microsoft Sans Serif" w:cs="Microsoft Sans Serif"/>
      <w:color w:val="000000" w:themeColor="text1"/>
      <w:sz w:val="24"/>
      <w:szCs w:val="24"/>
      <w:lang w:eastAsia="ja-JP"/>
    </w:rPr>
  </w:style>
  <w:style w:type="paragraph" w:styleId="BlockText">
    <w:name w:val="Block Text"/>
    <w:basedOn w:val="Normal"/>
    <w:uiPriority w:val="99"/>
    <w:semiHidden/>
    <w:unhideWhenUsed/>
    <w:rsid w:val="00130B49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130B49"/>
    <w:rPr>
      <w:color w:val="444027" w:themeColor="background2" w:themeShade="4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B49"/>
    <w:rPr>
      <w:rFonts w:asciiTheme="majorHAnsi" w:eastAsiaTheme="majorEastAsia" w:hAnsiTheme="majorHAnsi" w:cstheme="majorBidi"/>
      <w:color w:val="07864E" w:themeColor="accent1" w:themeShade="80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8"/>
      <w:szCs w:val="1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18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18"/>
      <w:szCs w:val="18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B49"/>
    <w:rPr>
      <w:rFonts w:asciiTheme="majorHAnsi" w:eastAsiaTheme="majorEastAsia" w:hAnsiTheme="majorHAnsi" w:cstheme="majorBidi"/>
      <w:i/>
      <w:iCs/>
      <w:color w:val="07854D" w:themeColor="accent1" w:themeShade="7F"/>
      <w:sz w:val="18"/>
      <w:szCs w:val="18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  <w:lang w:eastAsia="ja-JP"/>
    </w:rPr>
  </w:style>
  <w:style w:type="character" w:styleId="Hyperlink">
    <w:name w:val="Hyperlink"/>
    <w:basedOn w:val="DefaultParagraphFont"/>
    <w:uiPriority w:val="99"/>
    <w:unhideWhenUsed/>
    <w:rsid w:val="00130B49"/>
    <w:rPr>
      <w:color w:val="055971" w:themeColor="accent6" w:themeShade="8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30B49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30B49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0B49"/>
    <w:rPr>
      <w:rFonts w:eastAsiaTheme="minorEastAsia"/>
      <w:i/>
      <w:iCs/>
      <w:color w:val="07864E" w:themeColor="accent1" w:themeShade="80"/>
      <w:sz w:val="18"/>
      <w:szCs w:val="18"/>
      <w:lang w:eastAsia="ja-JP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30B49"/>
    <w:rPr>
      <w:b/>
      <w:bCs/>
      <w:caps w:val="0"/>
      <w:smallCaps/>
      <w:color w:val="07864E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B49"/>
    <w:pPr>
      <w:outlineLvl w:val="9"/>
    </w:pPr>
  </w:style>
  <w:style w:type="character" w:customStyle="1" w:styleId="Feloldatlanmegemlts1">
    <w:name w:val="Feloldatlan megemlítés1"/>
    <w:basedOn w:val="DefaultParagraphFont"/>
    <w:uiPriority w:val="99"/>
    <w:semiHidden/>
    <w:unhideWhenUsed/>
    <w:rsid w:val="00130B49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92119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119F"/>
    <w:pPr>
      <w:spacing w:after="200" w:line="240" w:lineRule="auto"/>
    </w:pPr>
    <w:rPr>
      <w:i/>
      <w:iCs/>
      <w:color w:val="455F51" w:themeColor="text2"/>
    </w:rPr>
  </w:style>
  <w:style w:type="character" w:styleId="Emphasis">
    <w:name w:val="Emphasis"/>
    <w:basedOn w:val="DefaultParagraphFont"/>
    <w:uiPriority w:val="20"/>
    <w:semiHidden/>
    <w:unhideWhenUsed/>
    <w:qFormat/>
    <w:rsid w:val="0092119F"/>
    <w:rPr>
      <w:i/>
      <w:iCs/>
    </w:rPr>
  </w:style>
  <w:style w:type="paragraph" w:styleId="ListParagraph">
    <w:name w:val="List Paragraph"/>
    <w:aliases w:val="List Paragraph - Bullet"/>
    <w:basedOn w:val="Normal"/>
    <w:uiPriority w:val="34"/>
    <w:unhideWhenUsed/>
    <w:qFormat/>
    <w:rsid w:val="000B056A"/>
    <w:pPr>
      <w:numPr>
        <w:numId w:val="14"/>
      </w:numPr>
      <w:contextualSpacing/>
    </w:pPr>
  </w:style>
  <w:style w:type="paragraph" w:styleId="NoSpacing">
    <w:name w:val="No Spacing"/>
    <w:uiPriority w:val="1"/>
    <w:semiHidden/>
    <w:unhideWhenUsed/>
    <w:qFormat/>
    <w:rsid w:val="0092119F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211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2119F"/>
    <w:rPr>
      <w:rFonts w:eastAsiaTheme="minorEastAsia"/>
      <w:i/>
      <w:iCs/>
      <w:color w:val="404040" w:themeColor="text1" w:themeTint="BF"/>
      <w:sz w:val="18"/>
      <w:szCs w:val="18"/>
      <w:lang w:eastAsia="ja-JP"/>
    </w:rPr>
  </w:style>
  <w:style w:type="character" w:styleId="Strong">
    <w:name w:val="Strong"/>
    <w:basedOn w:val="DefaultParagraphFont"/>
    <w:uiPriority w:val="22"/>
    <w:semiHidden/>
    <w:unhideWhenUsed/>
    <w:qFormat/>
    <w:rsid w:val="0092119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119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119F"/>
    <w:rPr>
      <w:rFonts w:eastAsiaTheme="minorEastAsia"/>
      <w:color w:val="5A5A5A" w:themeColor="text1" w:themeTint="A5"/>
      <w:spacing w:val="15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119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119F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394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394"/>
    <w:rPr>
      <w:rFonts w:ascii="Segoe UI" w:eastAsiaTheme="minorEastAsia" w:hAnsi="Segoe UI" w:cs="Segoe UI"/>
      <w:color w:val="262626" w:themeColor="text1" w:themeTint="D9"/>
      <w:sz w:val="18"/>
      <w:szCs w:val="18"/>
      <w:lang w:eastAsia="ja-JP"/>
    </w:rPr>
  </w:style>
  <w:style w:type="character" w:customStyle="1" w:styleId="Egyiksem">
    <w:name w:val="Egyik sem"/>
    <w:rsid w:val="004A2D7E"/>
  </w:style>
  <w:style w:type="paragraph" w:customStyle="1" w:styleId="AlaprtelmezettA">
    <w:name w:val="Alapértelmezett A"/>
    <w:rsid w:val="004A2D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val="hu-HU" w:eastAsia="hu-HU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817553"/>
    <w:rPr>
      <w:color w:val="605E5C"/>
      <w:shd w:val="clear" w:color="auto" w:fill="E1DFDD"/>
    </w:rPr>
  </w:style>
  <w:style w:type="numbering" w:customStyle="1" w:styleId="NumberedList">
    <w:name w:val="Numbered List"/>
    <w:basedOn w:val="NoList"/>
    <w:uiPriority w:val="99"/>
    <w:rsid w:val="00DB1A20"/>
    <w:pPr>
      <w:numPr>
        <w:numId w:val="13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4452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4523"/>
    <w:rPr>
      <w:rFonts w:eastAsiaTheme="minorEastAsia"/>
      <w:color w:val="262626" w:themeColor="text1" w:themeTint="D9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D44523"/>
    <w:rPr>
      <w:vertAlign w:val="superscript"/>
    </w:rPr>
  </w:style>
  <w:style w:type="character" w:customStyle="1" w:styleId="Hyperlink0">
    <w:name w:val="Hyperlink.0"/>
    <w:basedOn w:val="Egyiksem"/>
    <w:rsid w:val="002C7406"/>
    <w:rPr>
      <w:rFonts w:ascii="Calibri" w:eastAsia="Calibri" w:hAnsi="Calibri" w:cs="Calibri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1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szlokiska/Library/Group%20Containers/UBF8T346G9.Office/User%20Content.localized/Templates.localized/plswork1.dotx" TargetMode="External"/></Relationships>
</file>

<file path=word/theme/theme1.xml><?xml version="1.0" encoding="utf-8"?>
<a:theme xmlns:a="http://schemas.openxmlformats.org/drawingml/2006/main" name="Office Theme">
  <a:themeElements>
    <a:clrScheme name="Custom 243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C8458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2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3A4C07-A36A-47FF-8C86-BB21E1A60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83F8E-5959-4299-A01C-95B5908C5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7CB001-E0E7-4F7D-9861-71317E0AE90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1C00400-D387-3A40-8ACF-728B26AF7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plswork1.dotx</Template>
  <TotalTime>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2020-08-05T17:05:00Z</dcterms:created>
  <dcterms:modified xsi:type="dcterms:W3CDTF">2020-08-05T18:43:00Z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